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AC" w:rsidRDefault="00D96589">
      <w:pPr>
        <w:pStyle w:val="Titre"/>
      </w:pPr>
      <w:proofErr w:type="spellStart"/>
      <w:r>
        <w:t>P_Secu</w:t>
      </w:r>
      <w:proofErr w:type="spellEnd"/>
      <w:r>
        <w:t xml:space="preserve"> 114</w:t>
      </w:r>
    </w:p>
    <w:p w:rsidR="00EB44AC" w:rsidRDefault="00D96589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3134995" cy="2558415"/>
            <wp:effectExtent l="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AC" w:rsidRDefault="00D96589">
      <w:pPr>
        <w:jc w:val="center"/>
      </w:pPr>
      <w:r>
        <w:t>(Une image originale représentant le projet)</w:t>
      </w:r>
    </w:p>
    <w:p w:rsidR="00EB44AC" w:rsidRDefault="00D96589">
      <w:pPr>
        <w:spacing w:before="2000"/>
        <w:jc w:val="center"/>
      </w:pPr>
      <w:r>
        <w:t>Segalen Alban – mid2b</w:t>
      </w:r>
    </w:p>
    <w:p w:rsidR="00EB44AC" w:rsidRDefault="00D96589">
      <w:pPr>
        <w:jc w:val="center"/>
      </w:pPr>
      <w:proofErr w:type="spellStart"/>
      <w:r>
        <w:t>Sébeillon</w:t>
      </w:r>
      <w:proofErr w:type="spellEnd"/>
    </w:p>
    <w:p w:rsidR="00EB44AC" w:rsidRDefault="00D96589">
      <w:pPr>
        <w:jc w:val="center"/>
      </w:pPr>
      <w:r>
        <w:t>24p</w:t>
      </w:r>
    </w:p>
    <w:p w:rsidR="00EB44AC" w:rsidRDefault="00D96589">
      <w:pPr>
        <w:jc w:val="center"/>
      </w:pPr>
      <w:r>
        <w:t>Helder Costa Lopes</w:t>
      </w:r>
      <w:r>
        <w:br w:type="page"/>
      </w:r>
    </w:p>
    <w:p w:rsidR="00EB44AC" w:rsidRDefault="00D96589">
      <w:pPr>
        <w:pStyle w:val="Titre"/>
      </w:pPr>
      <w:r>
        <w:lastRenderedPageBreak/>
        <w:t>Table des matières</w:t>
      </w:r>
    </w:p>
    <w:sdt>
      <w:sdtPr>
        <w:id w:val="-1578512958"/>
        <w:docPartObj>
          <w:docPartGallery w:val="Table of Contents"/>
          <w:docPartUnique/>
        </w:docPartObj>
      </w:sdtPr>
      <w:sdtEndPr/>
      <w:sdtContent>
        <w:p w:rsidR="008851B6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87215603" w:history="1">
            <w:r w:rsidR="008851B6" w:rsidRPr="009E2B68">
              <w:rPr>
                <w:rStyle w:val="Lienhypertexte"/>
                <w:noProof/>
              </w:rPr>
              <w:t>1</w:t>
            </w:r>
            <w:r w:rsidR="008851B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851B6" w:rsidRPr="009E2B68">
              <w:rPr>
                <w:rStyle w:val="Lienhypertexte"/>
                <w:noProof/>
              </w:rPr>
              <w:t>Spécifications</w:t>
            </w:r>
            <w:r w:rsidR="008851B6">
              <w:rPr>
                <w:noProof/>
                <w:webHidden/>
              </w:rPr>
              <w:tab/>
            </w:r>
            <w:r w:rsidR="008851B6">
              <w:rPr>
                <w:noProof/>
                <w:webHidden/>
              </w:rPr>
              <w:fldChar w:fldCharType="begin"/>
            </w:r>
            <w:r w:rsidR="008851B6">
              <w:rPr>
                <w:noProof/>
                <w:webHidden/>
              </w:rPr>
              <w:instrText xml:space="preserve"> PAGEREF _Toc187215603 \h </w:instrText>
            </w:r>
            <w:r w:rsidR="008851B6">
              <w:rPr>
                <w:noProof/>
                <w:webHidden/>
              </w:rPr>
            </w:r>
            <w:r w:rsidR="008851B6">
              <w:rPr>
                <w:noProof/>
                <w:webHidden/>
              </w:rPr>
              <w:fldChar w:fldCharType="separate"/>
            </w:r>
            <w:r w:rsidR="008851B6">
              <w:rPr>
                <w:noProof/>
                <w:webHidden/>
              </w:rPr>
              <w:t>3</w:t>
            </w:r>
            <w:r w:rsidR="008851B6"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4" w:history="1">
            <w:r w:rsidRPr="009E2B68">
              <w:rPr>
                <w:rStyle w:val="Lienhypertexte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5" w:history="1">
            <w:r w:rsidRPr="009E2B68">
              <w:rPr>
                <w:rStyle w:val="Lienhypertexte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6" w:history="1">
            <w:r w:rsidRPr="009E2B68">
              <w:rPr>
                <w:rStyle w:val="Lienhypertexte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7" w:history="1">
            <w:r w:rsidRPr="009E2B68">
              <w:rPr>
                <w:rStyle w:val="Lienhypertexte"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08" w:history="1">
            <w:r w:rsidRPr="009E2B68">
              <w:rPr>
                <w:rStyle w:val="Lienhypertexte"/>
                <w:noProof/>
              </w:rPr>
              <w:t>1.5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15609" w:history="1">
            <w:r w:rsidRPr="009E2B68">
              <w:rPr>
                <w:rStyle w:val="Lienhypertexte"/>
                <w:noProof/>
              </w:rPr>
              <w:t>1.5.1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Objectifs et portée du projet (objectifs SMART)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3"/>
            <w:tabs>
              <w:tab w:val="left" w:pos="120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87215610" w:history="1">
            <w:r w:rsidRPr="009E2B68">
              <w:rPr>
                <w:rStyle w:val="Lienhypertexte"/>
                <w:noProof/>
              </w:rPr>
              <w:t>1.5.2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Fonctionnalités requises (du point de vue de l’utilisateur)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1" w:history="1">
            <w:r w:rsidRPr="009E2B68">
              <w:rPr>
                <w:rStyle w:val="Lienhypertexte"/>
                <w:noProof/>
              </w:rPr>
              <w:t>1.6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2" w:history="1">
            <w:r w:rsidRPr="009E2B68">
              <w:rPr>
                <w:rStyle w:val="Lienhypertexte"/>
                <w:noProof/>
              </w:rPr>
              <w:t>1.7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3" w:history="1">
            <w:r w:rsidRPr="009E2B68">
              <w:rPr>
                <w:rStyle w:val="Lienhypertexte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4" w:history="1">
            <w:r w:rsidRPr="009E2B68">
              <w:rPr>
                <w:rStyle w:val="Lienhypertexte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5" w:history="1">
            <w:r w:rsidRPr="009E2B68">
              <w:rPr>
                <w:rStyle w:val="Lienhypertexte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6" w:history="1">
            <w:r w:rsidRPr="009E2B68">
              <w:rPr>
                <w:rStyle w:val="Lienhypertexte"/>
                <w:noProof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7" w:history="1">
            <w:r w:rsidRPr="009E2B68">
              <w:rPr>
                <w:rStyle w:val="Lienhypertexte"/>
                <w:noProof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18" w:history="1">
            <w:r w:rsidRPr="009E2B68">
              <w:rPr>
                <w:rStyle w:val="Lienhypertexte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19" w:history="1">
            <w:r w:rsidRPr="009E2B68">
              <w:rPr>
                <w:rStyle w:val="Lienhypertexte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0" w:history="1">
            <w:r w:rsidRPr="009E2B68">
              <w:rPr>
                <w:rStyle w:val="Lienhypertexte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21" w:history="1">
            <w:r w:rsidRPr="009E2B68">
              <w:rPr>
                <w:rStyle w:val="Lienhypertexte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2" w:history="1">
            <w:r w:rsidRPr="009E2B68">
              <w:rPr>
                <w:rStyle w:val="Lienhypertexte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2"/>
            <w:tabs>
              <w:tab w:val="left" w:pos="80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187215623" w:history="1">
            <w:r w:rsidRPr="009E2B68">
              <w:rPr>
                <w:rStyle w:val="Lienhypertexte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51B6" w:rsidRDefault="008851B6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7215624" w:history="1">
            <w:r w:rsidRPr="009E2B68">
              <w:rPr>
                <w:rStyle w:val="Lienhypertexte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E2B68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_Toc187215624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4AC" w:rsidRDefault="00D96589">
          <w:pPr>
            <w:pStyle w:val="TM10"/>
            <w:tabs>
              <w:tab w:val="left" w:pos="40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</w:rPr>
          </w:pPr>
          <w:r>
            <w:rPr>
              <w:rStyle w:val="IndexLink"/>
            </w:rPr>
            <w:fldChar w:fldCharType="end"/>
          </w:r>
        </w:p>
      </w:sdtContent>
    </w:sdt>
    <w:p w:rsidR="00EB44AC" w:rsidRDefault="00D96589">
      <w:r>
        <w:br w:type="page"/>
      </w:r>
    </w:p>
    <w:p w:rsidR="00EB44AC" w:rsidRDefault="00D96589">
      <w:pPr>
        <w:pStyle w:val="Titre1"/>
      </w:pPr>
      <w:bookmarkStart w:id="0" w:name="_Toc165969637"/>
      <w:bookmarkStart w:id="1" w:name="_Toc532179955"/>
      <w:bookmarkStart w:id="2" w:name="_Toc187215603"/>
      <w:r>
        <w:lastRenderedPageBreak/>
        <w:t>Spécifications</w:t>
      </w:r>
      <w:bookmarkEnd w:id="0"/>
      <w:bookmarkEnd w:id="1"/>
      <w:bookmarkEnd w:id="2"/>
    </w:p>
    <w:p w:rsidR="00EB44AC" w:rsidRDefault="00EB44AC">
      <w:pPr>
        <w:pStyle w:val="Corpsdetexte"/>
      </w:pPr>
    </w:p>
    <w:p w:rsidR="00EB44AC" w:rsidRDefault="00D96589">
      <w:pPr>
        <w:pStyle w:val="Titre2"/>
      </w:pPr>
      <w:bookmarkStart w:id="3" w:name="_Toc187215604"/>
      <w:r>
        <w:t>Titre</w:t>
      </w:r>
      <w:bookmarkEnd w:id="3"/>
    </w:p>
    <w:p w:rsidR="00EB44AC" w:rsidRDefault="00D96589">
      <w:pPr>
        <w:pStyle w:val="Retraitcorpsdetexte"/>
      </w:pPr>
      <w:proofErr w:type="spellStart"/>
      <w:r>
        <w:t>P_Secu</w:t>
      </w:r>
      <w:proofErr w:type="spellEnd"/>
      <w:r>
        <w:t xml:space="preserve"> 114 : Gestionnaire de mot de passe</w:t>
      </w:r>
    </w:p>
    <w:p w:rsidR="00EB44AC" w:rsidRDefault="00EB44AC">
      <w:pPr>
        <w:pStyle w:val="Retraitcorpsdetexte"/>
      </w:pPr>
    </w:p>
    <w:p w:rsidR="00EB44AC" w:rsidRDefault="00D96589">
      <w:pPr>
        <w:pStyle w:val="Informations"/>
      </w:pPr>
      <w:r>
        <w:t xml:space="preserve">A </w:t>
      </w:r>
      <w:proofErr w:type="spellStart"/>
      <w:proofErr w:type="gramStart"/>
      <w:r>
        <w:t>compléter,par</w:t>
      </w:r>
      <w:proofErr w:type="spellEnd"/>
      <w:proofErr w:type="gramEnd"/>
      <w:r>
        <w:t xml:space="preserve"> un titre cours et pertinent. Cela peut être une reprise ou compl</w:t>
      </w:r>
      <w:bookmarkStart w:id="4" w:name="_GoBack"/>
      <w:bookmarkEnd w:id="4"/>
      <w:r>
        <w:t xml:space="preserve">éter le titre de la première page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5" w:name="_Toc187215605"/>
      <w:r>
        <w:t>Description</w:t>
      </w:r>
      <w:bookmarkEnd w:id="5"/>
    </w:p>
    <w:p w:rsidR="00EB44AC" w:rsidRDefault="00D96589">
      <w:pPr>
        <w:pStyle w:val="Retraitcorpsdetexte"/>
      </w:pPr>
      <w:r>
        <w:t>Réaliser un gestionnaire de mot de passe</w:t>
      </w:r>
    </w:p>
    <w:p w:rsidR="00EB44AC" w:rsidRDefault="00D96589">
      <w:pPr>
        <w:pStyle w:val="Informations"/>
      </w:pPr>
      <w:r>
        <w:t xml:space="preserve">A </w:t>
      </w:r>
      <w:proofErr w:type="spellStart"/>
      <w:proofErr w:type="gramStart"/>
      <w:r>
        <w:t>compléter,par</w:t>
      </w:r>
      <w:proofErr w:type="spellEnd"/>
      <w:proofErr w:type="gramEnd"/>
      <w:r>
        <w:t xml:space="preserve"> une explication du contexte, de la situation, des raisons générales de la mise en route d’un tel projet. Le lecteur doit pouvoir comprendre les motivations du lancement du projet…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6" w:name="_Toc187215606"/>
      <w:r>
        <w:t>Matériel et logiciels à disposition</w:t>
      </w:r>
      <w:bookmarkEnd w:id="6"/>
    </w:p>
    <w:p w:rsidR="00EB44AC" w:rsidRDefault="00D96589">
      <w:pPr>
        <w:pStyle w:val="Retraitcorpsdetexte"/>
      </w:pPr>
      <w:r>
        <w:t>- 1 PC ETML standard</w:t>
      </w:r>
    </w:p>
    <w:p w:rsidR="00EB44AC" w:rsidRDefault="00D96589">
      <w:pPr>
        <w:pStyle w:val="Retraitcorpsdetexte"/>
      </w:pPr>
      <w:r>
        <w:t>-</w:t>
      </w:r>
      <w:r>
        <w:t xml:space="preserve"> Microsoft Visual Studio Code 2022</w:t>
      </w:r>
    </w:p>
    <w:p w:rsidR="00EB44AC" w:rsidRDefault="00D96589">
      <w:pPr>
        <w:pStyle w:val="Informations"/>
      </w:pPr>
      <w:r>
        <w:t xml:space="preserve">A compléter par ce qui est nécessaire pour le démarrage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7" w:name="_Toc187215607"/>
      <w:r>
        <w:t>Prérequis</w:t>
      </w:r>
      <w:bookmarkEnd w:id="7"/>
    </w:p>
    <w:p w:rsidR="00EB44AC" w:rsidRDefault="00D96589">
      <w:pPr>
        <w:pStyle w:val="Retraitcorpsdetexte"/>
      </w:pPr>
      <w:r>
        <w:t>Suivre le module 114</w:t>
      </w:r>
    </w:p>
    <w:p w:rsidR="00EB44AC" w:rsidRDefault="00D96589">
      <w:pPr>
        <w:pStyle w:val="Informations"/>
      </w:pPr>
      <w:r>
        <w:t>A compléter par une description des compétences, des connaissances et de la formation minimum pour être à même de réaliser le proj</w:t>
      </w:r>
      <w:r>
        <w:t xml:space="preserve">et … </w:t>
      </w:r>
    </w:p>
    <w:p w:rsidR="00EB44AC" w:rsidRDefault="00EB44AC">
      <w:pPr>
        <w:pStyle w:val="Retraitcorpsdetexte"/>
      </w:pPr>
    </w:p>
    <w:p w:rsidR="00EB44AC" w:rsidRDefault="00D96589">
      <w:pPr>
        <w:pStyle w:val="Titre2"/>
      </w:pPr>
      <w:bookmarkStart w:id="8" w:name="_Toc187215608"/>
      <w:r>
        <w:t>Cahier des charges</w:t>
      </w:r>
      <w:bookmarkEnd w:id="8"/>
    </w:p>
    <w:p w:rsidR="00EB44AC" w:rsidRDefault="00D96589">
      <w:pPr>
        <w:pStyle w:val="Titre3"/>
      </w:pPr>
      <w:bookmarkStart w:id="9" w:name="_Toc187215609"/>
      <w:r>
        <w:t>Objectifs et portée du projet (objectifs SMART)</w:t>
      </w:r>
      <w:bookmarkEnd w:id="9"/>
    </w:p>
    <w:p w:rsidR="00EB44AC" w:rsidRDefault="00D96589">
      <w:pPr>
        <w:pStyle w:val="Retraitcorpsdetexte3"/>
      </w:pPr>
      <w:r>
        <w:t>Réaliser une application qui permet de gérer ses mots de passes.</w:t>
      </w:r>
    </w:p>
    <w:p w:rsidR="00EB44AC" w:rsidRDefault="00D96589">
      <w:pPr>
        <w:pStyle w:val="Titre3"/>
      </w:pPr>
      <w:bookmarkStart w:id="10" w:name="_Toc187215610"/>
      <w:r>
        <w:t>Fonctionnalités requises (du point de vue de l’utilisateur)</w:t>
      </w:r>
      <w:bookmarkEnd w:id="10"/>
    </w:p>
    <w:p w:rsidR="00EB44AC" w:rsidRDefault="00D96589">
      <w:pPr>
        <w:pStyle w:val="Retraitcorpsdetexte3"/>
      </w:pPr>
      <w:r>
        <w:t xml:space="preserve">L’utilisateur utilise un Master </w:t>
      </w:r>
      <w:proofErr w:type="spellStart"/>
      <w:r>
        <w:t>Password</w:t>
      </w:r>
      <w:proofErr w:type="spellEnd"/>
      <w:r>
        <w:t xml:space="preserve"> pour accéder aux</w:t>
      </w:r>
      <w:r>
        <w:t xml:space="preserve"> mots de passes. Le Master </w:t>
      </w:r>
      <w:proofErr w:type="spellStart"/>
      <w:r>
        <w:t>Password</w:t>
      </w:r>
      <w:proofErr w:type="spellEnd"/>
      <w:r>
        <w:t xml:space="preserve"> est utilisé comme clé de </w:t>
      </w:r>
      <w:proofErr w:type="spellStart"/>
      <w:r>
        <w:t>Vigenère</w:t>
      </w:r>
      <w:proofErr w:type="spellEnd"/>
      <w:r>
        <w:t>.</w:t>
      </w:r>
    </w:p>
    <w:p w:rsidR="00EB44AC" w:rsidRDefault="00D96589">
      <w:pPr>
        <w:pStyle w:val="Retraitcorpsdetexte3"/>
      </w:pPr>
      <w:r>
        <w:t xml:space="preserve">On peut ajouter, modifier, </w:t>
      </w:r>
      <w:proofErr w:type="spellStart"/>
      <w:r>
        <w:t>supprimmer</w:t>
      </w:r>
      <w:proofErr w:type="spellEnd"/>
      <w:r>
        <w:t xml:space="preserve"> un mot de passe.</w:t>
      </w:r>
    </w:p>
    <w:p w:rsidR="00EB44AC" w:rsidRDefault="00D96589">
      <w:pPr>
        <w:pStyle w:val="Retraitcorpsdetexte3"/>
      </w:pPr>
      <w:r>
        <w:t>Un mot de passe contient : un titre, l’URL du site, le nom d’utilisateur et le mot de passe.</w:t>
      </w:r>
    </w:p>
    <w:p w:rsidR="00EB44AC" w:rsidRDefault="00D96589">
      <w:pPr>
        <w:pStyle w:val="Informations"/>
      </w:pPr>
      <w:r>
        <w:t>A compléter par une espèce de mode d’</w:t>
      </w:r>
      <w:r>
        <w:t xml:space="preserve">emploi du produit. S’il s’agissait d’une montre, décrire qu’à part l’heure, il y aura la possibilité d’utiliser un chronomètre, un réveil, … </w:t>
      </w:r>
    </w:p>
    <w:p w:rsidR="00EB44AC" w:rsidRDefault="00EB44AC">
      <w:pPr>
        <w:pStyle w:val="Retraitcorpsdetexte3"/>
      </w:pPr>
    </w:p>
    <w:p w:rsidR="00EB44AC" w:rsidRDefault="00EB44AC">
      <w:pPr>
        <w:pStyle w:val="Titre3"/>
        <w:numPr>
          <w:ilvl w:val="0"/>
          <w:numId w:val="0"/>
        </w:numPr>
        <w:ind w:left="1814"/>
      </w:pPr>
    </w:p>
    <w:p w:rsidR="00EB44AC" w:rsidRDefault="00EB44AC">
      <w:pPr>
        <w:pStyle w:val="Retraitcorpsdetexte3"/>
      </w:pPr>
    </w:p>
    <w:p w:rsidR="00EB44AC" w:rsidRDefault="00D96589">
      <w:pPr>
        <w:pStyle w:val="Titre2"/>
      </w:pPr>
      <w:bookmarkStart w:id="11" w:name="_Toc187215611"/>
      <w:r>
        <w:t>Les points suivants seront évalués</w:t>
      </w:r>
      <w:bookmarkEnd w:id="11"/>
    </w:p>
    <w:p w:rsidR="00EB44AC" w:rsidRDefault="00D96589">
      <w:pPr>
        <w:pStyle w:val="Retraitcorpsdetexte"/>
        <w:numPr>
          <w:ilvl w:val="0"/>
          <w:numId w:val="5"/>
        </w:numPr>
      </w:pPr>
      <w:r>
        <w:t>Le rapport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Les planifications (initiale et détaillée)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 journal de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lastRenderedPageBreak/>
        <w:t>Le code et les commentaires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Les documentations de mise en œuvre et d’utilisation</w:t>
      </w:r>
    </w:p>
    <w:p w:rsidR="00EB44AC" w:rsidRDefault="00D96589">
      <w:pPr>
        <w:pStyle w:val="Titre2"/>
      </w:pPr>
      <w:bookmarkStart w:id="12" w:name="_Toc187215612"/>
      <w:r>
        <w:t>Validation et conditions de réussite</w:t>
      </w:r>
      <w:bookmarkEnd w:id="12"/>
    </w:p>
    <w:p w:rsidR="00EB44AC" w:rsidRDefault="00D96589">
      <w:pPr>
        <w:pStyle w:val="Retraitcorpsdetexte"/>
        <w:numPr>
          <w:ilvl w:val="0"/>
          <w:numId w:val="5"/>
        </w:numPr>
      </w:pPr>
      <w:r>
        <w:t>Compréhension du travail</w:t>
      </w:r>
    </w:p>
    <w:p w:rsidR="00EB44AC" w:rsidRDefault="00D96589">
      <w:pPr>
        <w:pStyle w:val="Retraitcorpsdetexte"/>
        <w:numPr>
          <w:ilvl w:val="0"/>
          <w:numId w:val="5"/>
        </w:numPr>
      </w:pPr>
      <w:r>
        <w:t>Possibilité de transmettre le travail à une personne extérieure pour le terminer, le corriger ou le compléter</w:t>
      </w:r>
    </w:p>
    <w:p w:rsidR="00EB44AC" w:rsidRDefault="00D96589">
      <w:pPr>
        <w:pStyle w:val="Retraitcorpsdetexte"/>
        <w:numPr>
          <w:ilvl w:val="0"/>
          <w:numId w:val="5"/>
        </w:numPr>
      </w:pPr>
      <w:bookmarkStart w:id="13" w:name="_Toc165969639"/>
      <w:bookmarkStart w:id="14" w:name="_Toc532179969"/>
      <w:r>
        <w:t>Eta</w:t>
      </w:r>
      <w:r>
        <w:t>t de fonctionnement du produit livré</w:t>
      </w:r>
      <w:bookmarkEnd w:id="13"/>
      <w:bookmarkEnd w:id="14"/>
    </w:p>
    <w:p w:rsidR="00EB44AC" w:rsidRDefault="00D96589">
      <w:pPr>
        <w:pStyle w:val="Titre1"/>
      </w:pPr>
      <w:bookmarkStart w:id="15" w:name="_Toc165969641"/>
      <w:bookmarkStart w:id="16" w:name="_Toc532179957"/>
      <w:bookmarkStart w:id="17" w:name="_Toc187215613"/>
      <w:r>
        <w:t>Analys</w:t>
      </w:r>
      <w:bookmarkEnd w:id="15"/>
      <w:bookmarkEnd w:id="16"/>
      <w:r>
        <w:t>e</w:t>
      </w:r>
      <w:bookmarkEnd w:id="17"/>
    </w:p>
    <w:p w:rsidR="00EB44AC" w:rsidRDefault="00D96589">
      <w:pPr>
        <w:pStyle w:val="Titre2"/>
      </w:pPr>
      <w:bookmarkStart w:id="18" w:name="_Toc532179959"/>
      <w:bookmarkStart w:id="19" w:name="_Toc165969643"/>
      <w:bookmarkStart w:id="20" w:name="_Toc187215614"/>
      <w:r>
        <w:t>Document d’analyse</w:t>
      </w:r>
      <w:bookmarkEnd w:id="18"/>
      <w:bookmarkEnd w:id="19"/>
      <w:r>
        <w:t xml:space="preserve"> et conception</w:t>
      </w:r>
      <w:bookmarkEnd w:id="20"/>
    </w:p>
    <w:p w:rsidR="00EB44AC" w:rsidRDefault="00D96589">
      <w:r>
        <w:t>Algorithme</w:t>
      </w:r>
    </w:p>
    <w:p w:rsidR="00EB44AC" w:rsidRDefault="00D96589">
      <w:r>
        <w:t>Le message = le texte à encrypter</w:t>
      </w:r>
    </w:p>
    <w:p w:rsidR="00EB44AC" w:rsidRDefault="00D96589">
      <w:r>
        <w:t>Récupérer la valeur du premier caractère du message. On y ajoute la valeur du premier caractère de la clé. On y soustrait le nombre d</w:t>
      </w:r>
      <w:r>
        <w:t>e possibilité (fait automatiquement avec c#). On répète l’opération avec la deuxième lettre du message et de la clé. Si on arrive au bout de la clé, on prend la première lettre de la clé.</w:t>
      </w:r>
    </w:p>
    <w:p w:rsidR="00EB44AC" w:rsidRDefault="00EB44AC"/>
    <w:p w:rsidR="00EB44AC" w:rsidRDefault="00D96589">
      <w:r>
        <w:t>Chaque entrée est déjà chiffrée sur le disque.</w:t>
      </w:r>
    </w:p>
    <w:p w:rsidR="00EB44AC" w:rsidRDefault="00D96589">
      <w:r>
        <w:t>Le stockage des mots</w:t>
      </w:r>
      <w:r>
        <w:t xml:space="preserve"> de mot de passe ce fait en </w:t>
      </w:r>
      <w:proofErr w:type="spellStart"/>
      <w:r>
        <w:t>Json</w:t>
      </w:r>
      <w:proofErr w:type="spellEnd"/>
      <w:r>
        <w:t>, car c’est un format largement utilisé et standardisé.</w:t>
      </w:r>
    </w:p>
    <w:p w:rsidR="00EB44AC" w:rsidRDefault="00EB44AC"/>
    <w:p w:rsidR="00EB44AC" w:rsidRDefault="00D96589">
      <w:r>
        <w:t>Encodage</w:t>
      </w:r>
    </w:p>
    <w:p w:rsidR="00EB44AC" w:rsidRDefault="00D96589">
      <w:r>
        <w:t xml:space="preserve">Pour stocker la liste de mot de passe, </w:t>
      </w:r>
      <w:proofErr w:type="gramStart"/>
      <w:r>
        <w:t>la méthodes</w:t>
      </w:r>
      <w:proofErr w:type="gramEnd"/>
      <w:r>
        <w:t xml:space="preserve"> est la suivante :</w:t>
      </w:r>
    </w:p>
    <w:p w:rsidR="00EB44AC" w:rsidRDefault="00D96589">
      <w:r>
        <w:t xml:space="preserve">On sérialise la liste de mot de passe en </w:t>
      </w:r>
      <w:proofErr w:type="spellStart"/>
      <w:r>
        <w:t>Json</w:t>
      </w:r>
      <w:proofErr w:type="spellEnd"/>
      <w:r>
        <w:t xml:space="preserve"> (l’entrée est déjà chiffrée).</w:t>
      </w:r>
    </w:p>
    <w:p w:rsidR="00EB44AC" w:rsidRDefault="00D96589">
      <w:r>
        <w:t xml:space="preserve">On crée </w:t>
      </w:r>
      <w:r>
        <w:t xml:space="preserve">ensuite une </w:t>
      </w:r>
      <w:proofErr w:type="gramStart"/>
      <w:r>
        <w:t>liste  de</w:t>
      </w:r>
      <w:proofErr w:type="gramEnd"/>
      <w:r>
        <w:t xml:space="preserve"> string qui contient le </w:t>
      </w:r>
      <w:proofErr w:type="spellStart"/>
      <w:r>
        <w:t>MasterPassword</w:t>
      </w:r>
      <w:proofErr w:type="spellEnd"/>
      <w:r>
        <w:t xml:space="preserve"> chiffré avec lui-même et le </w:t>
      </w:r>
      <w:proofErr w:type="spellStart"/>
      <w:r>
        <w:t>Json</w:t>
      </w:r>
      <w:proofErr w:type="spellEnd"/>
      <w:r>
        <w:t xml:space="preserve"> chiffré.</w:t>
      </w:r>
    </w:p>
    <w:p w:rsidR="00EB44AC" w:rsidRDefault="00D96589">
      <w:r>
        <w:t xml:space="preserve">On sérialise cette liste en </w:t>
      </w:r>
      <w:proofErr w:type="spellStart"/>
      <w:r>
        <w:t>Json</w:t>
      </w:r>
      <w:proofErr w:type="spellEnd"/>
      <w:r>
        <w:t xml:space="preserve">. </w:t>
      </w:r>
    </w:p>
    <w:p w:rsidR="00EB44AC" w:rsidRDefault="00D96589">
      <w:r>
        <w:t xml:space="preserve">On écrit le </w:t>
      </w:r>
      <w:proofErr w:type="spellStart"/>
      <w:r>
        <w:t>Json</w:t>
      </w:r>
      <w:proofErr w:type="spellEnd"/>
      <w:r>
        <w:t xml:space="preserve"> ainsi obtenu dans le fichier de sauvegarde.</w:t>
      </w:r>
    </w:p>
    <w:p w:rsidR="00EB44AC" w:rsidRDefault="00D96589">
      <w:hyperlink r:id="rId9">
        <w:r>
          <w:rPr>
            <w:rStyle w:val="Lienhypertexte"/>
          </w:rPr>
          <w:t>https://eduvaud.sharepoint.com/sites/msteams_3cc8eb/Supports%20de%20cours/Forms/AllItems.aspx?id=%2Fsites%2Fmsteams%5F3cc8eb%2FSupports%20de%20cours%2FICT%2F114%2DCodificationChiffrement%2Fb%2DUnitesEnseignement%2FS%2D1</w:t>
        </w:r>
        <w:r>
          <w:rPr>
            <w:rStyle w:val="Lienhypertexte"/>
          </w:rPr>
          <w:t>14%2DCompendio%2Epdf&amp;parent=%2Fsites%2Fmsteams%5F3cc8eb%2FSupports%20de%20cours%2FICT%2F114%2DCodificationChiffrement%2Fb%2DUnitesEnseignement</w:t>
        </w:r>
      </w:hyperlink>
    </w:p>
    <w:p w:rsidR="00EB44AC" w:rsidRDefault="00EB44AC">
      <w:pPr>
        <w:pStyle w:val="Retraitcorpsdetexte"/>
      </w:pPr>
    </w:p>
    <w:p w:rsidR="00EB44AC" w:rsidRDefault="00D96589">
      <w:pPr>
        <w:pStyle w:val="Informations"/>
        <w:numPr>
          <w:ilvl w:val="5"/>
          <w:numId w:val="6"/>
        </w:numPr>
      </w:pPr>
      <w:r>
        <w:t>Ce paragraphe décrit le fonctionnement de manière détaillée.</w:t>
      </w:r>
    </w:p>
    <w:p w:rsidR="00EB44AC" w:rsidRDefault="00D96589">
      <w:pPr>
        <w:pStyle w:val="Informations"/>
        <w:numPr>
          <w:ilvl w:val="6"/>
          <w:numId w:val="6"/>
        </w:numPr>
      </w:pPr>
      <w:r>
        <w:t xml:space="preserve">Autant que possible de manière graphique, imagée, </w:t>
      </w:r>
      <w:r>
        <w:t>tableaux,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Tous les cas particuliers devraient y être spécifiés…</w:t>
      </w:r>
    </w:p>
    <w:p w:rsidR="00EB44AC" w:rsidRDefault="00D96589">
      <w:pPr>
        <w:pStyle w:val="Informations"/>
        <w:numPr>
          <w:ilvl w:val="5"/>
          <w:numId w:val="6"/>
        </w:numPr>
      </w:pPr>
      <w:r>
        <w:t>Il s’agit d’y présenter les fonctionnalités à développer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Découpage en étapes, en modules, en fonctionnalités,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Formulaires, interfaces graphiques, pages web, etc.</w:t>
      </w:r>
    </w:p>
    <w:p w:rsidR="00EB44AC" w:rsidRDefault="00D96589">
      <w:pPr>
        <w:pStyle w:val="Informations"/>
        <w:numPr>
          <w:ilvl w:val="6"/>
          <w:numId w:val="6"/>
        </w:numPr>
      </w:pPr>
      <w:r>
        <w:t>Schémas de navigat</w:t>
      </w:r>
      <w:r>
        <w:t xml:space="preserve">ion, schémas événementiels, </w:t>
      </w:r>
      <w:proofErr w:type="spellStart"/>
      <w:r>
        <w:t>structogramme</w:t>
      </w:r>
      <w:proofErr w:type="spellEnd"/>
      <w:r>
        <w:t>, pseudocode, etc.</w:t>
      </w:r>
    </w:p>
    <w:p w:rsidR="00EB44AC" w:rsidRDefault="00D96589">
      <w:pPr>
        <w:pStyle w:val="Informations"/>
        <w:numPr>
          <w:ilvl w:val="5"/>
          <w:numId w:val="6"/>
        </w:numPr>
      </w:pPr>
      <w:r>
        <w:t>Si le projet inclut une base de données :</w:t>
      </w:r>
    </w:p>
    <w:p w:rsidR="00EB44AC" w:rsidRDefault="00D96589">
      <w:pPr>
        <w:pStyle w:val="Informations"/>
        <w:numPr>
          <w:ilvl w:val="6"/>
          <w:numId w:val="6"/>
        </w:numPr>
      </w:pPr>
      <w:r>
        <w:t>Dictionnaire des données</w:t>
      </w:r>
    </w:p>
    <w:p w:rsidR="00EB44AC" w:rsidRDefault="00D96589">
      <w:pPr>
        <w:pStyle w:val="Informations"/>
        <w:numPr>
          <w:ilvl w:val="6"/>
          <w:numId w:val="6"/>
        </w:numPr>
      </w:pPr>
      <w:r>
        <w:t>Modèle conceptuel des données, modèles logique des données.</w:t>
      </w:r>
      <w:bookmarkStart w:id="21" w:name="_Toc532179961"/>
    </w:p>
    <w:p w:rsidR="00EB44AC" w:rsidRDefault="00D96589">
      <w:pPr>
        <w:pStyle w:val="Titre1"/>
      </w:pPr>
      <w:bookmarkStart w:id="22" w:name="_Toc165969648"/>
      <w:bookmarkStart w:id="23" w:name="_Toc532179964"/>
      <w:bookmarkStart w:id="24" w:name="_Toc187215615"/>
      <w:bookmarkEnd w:id="21"/>
      <w:r>
        <w:t>Réalisation</w:t>
      </w:r>
      <w:bookmarkEnd w:id="22"/>
      <w:bookmarkEnd w:id="23"/>
      <w:bookmarkEnd w:id="24"/>
    </w:p>
    <w:p w:rsidR="00EB44AC" w:rsidRDefault="00D96589">
      <w:pPr>
        <w:pStyle w:val="Titre2"/>
      </w:pPr>
      <w:bookmarkStart w:id="25" w:name="_Toc165969649"/>
      <w:bookmarkStart w:id="26" w:name="_Toc532179965"/>
      <w:bookmarkStart w:id="27" w:name="_Toc187215616"/>
      <w:r>
        <w:t>Dossier de Réalisation</w:t>
      </w:r>
      <w:bookmarkEnd w:id="25"/>
      <w:bookmarkEnd w:id="26"/>
      <w:bookmarkEnd w:id="27"/>
    </w:p>
    <w:p w:rsidR="00EB44AC" w:rsidRDefault="00D96589">
      <w:pPr>
        <w:pStyle w:val="Informations"/>
        <w:numPr>
          <w:ilvl w:val="5"/>
          <w:numId w:val="7"/>
        </w:numPr>
      </w:pPr>
      <w:r>
        <w:t xml:space="preserve">Cette partie permet de reproduire </w:t>
      </w:r>
      <w:r>
        <w:t>ou reprendre le projet par un tiers.</w:t>
      </w:r>
    </w:p>
    <w:p w:rsidR="00EB44AC" w:rsidRDefault="00D96589">
      <w:pPr>
        <w:pStyle w:val="Informations"/>
        <w:numPr>
          <w:ilvl w:val="5"/>
          <w:numId w:val="7"/>
        </w:numPr>
      </w:pPr>
      <w:r>
        <w:t>Pour chaque étape, il faut décrire sa mise en œuvre. Typiquement :</w:t>
      </w:r>
    </w:p>
    <w:p w:rsidR="00EB44AC" w:rsidRDefault="00D96589">
      <w:pPr>
        <w:pStyle w:val="Informations"/>
        <w:numPr>
          <w:ilvl w:val="6"/>
          <w:numId w:val="7"/>
        </w:numPr>
      </w:pPr>
      <w:r>
        <w:t>Versions des outils logiciels utilisés (OS, applications, pilotes, librairies, etc.)</w:t>
      </w:r>
    </w:p>
    <w:p w:rsidR="00EB44AC" w:rsidRDefault="00D96589">
      <w:pPr>
        <w:pStyle w:val="Informations"/>
        <w:numPr>
          <w:ilvl w:val="6"/>
          <w:numId w:val="7"/>
        </w:numPr>
      </w:pPr>
      <w:r>
        <w:t>Configurations spéciales des outils (Equipements, PC, machines, out</w:t>
      </w:r>
      <w:r>
        <w:t>illage, etc.)</w:t>
      </w:r>
    </w:p>
    <w:p w:rsidR="00EB44AC" w:rsidRDefault="00D96589">
      <w:pPr>
        <w:pStyle w:val="Informations"/>
        <w:numPr>
          <w:ilvl w:val="6"/>
          <w:numId w:val="7"/>
        </w:numPr>
      </w:pPr>
      <w:r>
        <w:t>Code source commenté des éléments logiciels développés.</w:t>
      </w:r>
    </w:p>
    <w:p w:rsidR="00EB44AC" w:rsidRDefault="00D96589">
      <w:pPr>
        <w:pStyle w:val="Informations"/>
        <w:numPr>
          <w:ilvl w:val="6"/>
          <w:numId w:val="7"/>
        </w:numPr>
      </w:pPr>
      <w:r>
        <w:t>Modèle physique d’une base de données.</w:t>
      </w:r>
    </w:p>
    <w:p w:rsidR="00EB44AC" w:rsidRDefault="00D96589">
      <w:pPr>
        <w:pStyle w:val="Informations"/>
        <w:numPr>
          <w:ilvl w:val="6"/>
          <w:numId w:val="7"/>
        </w:numPr>
      </w:pPr>
      <w:r>
        <w:t>Arborescences des documents produits.</w:t>
      </w:r>
    </w:p>
    <w:p w:rsidR="00EB44AC" w:rsidRDefault="00D96589">
      <w:pPr>
        <w:pStyle w:val="Informations"/>
        <w:numPr>
          <w:ilvl w:val="5"/>
          <w:numId w:val="7"/>
        </w:numPr>
      </w:pPr>
      <w:r>
        <w:t xml:space="preserve">Il faut décrire le parcours de réalisation et justifier les choix. </w:t>
      </w:r>
    </w:p>
    <w:p w:rsidR="00EB44AC" w:rsidRDefault="00D96589">
      <w:pPr>
        <w:pStyle w:val="Titre2"/>
      </w:pPr>
      <w:bookmarkStart w:id="28" w:name="_Toc165969644"/>
      <w:bookmarkStart w:id="29" w:name="_Toc532179960"/>
      <w:bookmarkStart w:id="30" w:name="_Toc187215617"/>
      <w:r>
        <w:lastRenderedPageBreak/>
        <w:t>Modifications</w:t>
      </w:r>
      <w:bookmarkEnd w:id="28"/>
      <w:bookmarkEnd w:id="29"/>
      <w:bookmarkEnd w:id="30"/>
    </w:p>
    <w:p w:rsidR="00EB44AC" w:rsidRDefault="00D96589">
      <w:pPr>
        <w:pStyle w:val="Informations"/>
        <w:numPr>
          <w:ilvl w:val="5"/>
          <w:numId w:val="8"/>
        </w:numPr>
      </w:pPr>
      <w:r>
        <w:t>Historique des modification</w:t>
      </w:r>
      <w:r>
        <w:t>s demandées (ou nécessaires) aux spécifications détaillées.</w:t>
      </w:r>
    </w:p>
    <w:p w:rsidR="00EB44AC" w:rsidRDefault="00D96589">
      <w:pPr>
        <w:pStyle w:val="Informations"/>
        <w:numPr>
          <w:ilvl w:val="5"/>
          <w:numId w:val="8"/>
        </w:numPr>
      </w:pPr>
      <w:r>
        <w:t>Date, raison, description, etc.</w:t>
      </w:r>
    </w:p>
    <w:p w:rsidR="00EB44AC" w:rsidRDefault="00D96589">
      <w:pPr>
        <w:pStyle w:val="Titre1"/>
      </w:pPr>
      <w:bookmarkStart w:id="31" w:name="_Toc165969653"/>
      <w:bookmarkStart w:id="32" w:name="_Toc187215618"/>
      <w:r>
        <w:t>Conclusion</w:t>
      </w:r>
      <w:bookmarkEnd w:id="31"/>
      <w:bookmarkEnd w:id="32"/>
    </w:p>
    <w:p w:rsidR="00EB44AC" w:rsidRDefault="00D96589">
      <w:pPr>
        <w:pStyle w:val="Titre2"/>
      </w:pPr>
      <w:bookmarkStart w:id="33" w:name="_Toc165969654"/>
      <w:bookmarkStart w:id="34" w:name="_Toc187215619"/>
      <w:r>
        <w:t xml:space="preserve">Bilan des </w:t>
      </w:r>
      <w:bookmarkEnd w:id="33"/>
      <w:r>
        <w:t>fonctionnalités demandées</w:t>
      </w:r>
      <w:bookmarkEnd w:id="34"/>
    </w:p>
    <w:p w:rsidR="00EB44AC" w:rsidRDefault="00D96589">
      <w:pPr>
        <w:pStyle w:val="Informations"/>
        <w:numPr>
          <w:ilvl w:val="5"/>
          <w:numId w:val="9"/>
        </w:numPr>
      </w:pPr>
      <w:r>
        <w:t>Il s’agit de reprendre point par point les fonctionnalités décrites dans les spécifications de départ et de définir s</w:t>
      </w:r>
      <w:r>
        <w:t>i elles sont atteintes ou pas, et pourquoi.</w:t>
      </w:r>
    </w:p>
    <w:p w:rsidR="00EB44AC" w:rsidRDefault="00D96589">
      <w:pPr>
        <w:pStyle w:val="Informations"/>
        <w:numPr>
          <w:ilvl w:val="5"/>
          <w:numId w:val="9"/>
        </w:numPr>
      </w:pPr>
      <w:r>
        <w:t>Si ce n’est pas le cas, estimer en « % » ou en « temps supplémentaire » le travail qu’il reste à accomplir pour terminer le tout.</w:t>
      </w:r>
    </w:p>
    <w:p w:rsidR="00EB44AC" w:rsidRDefault="00D96589">
      <w:pPr>
        <w:pStyle w:val="Titre2"/>
      </w:pPr>
      <w:bookmarkStart w:id="35" w:name="_Toc165969656"/>
      <w:bookmarkStart w:id="36" w:name="_Toc187215620"/>
      <w:r>
        <w:t>Bilan personnel</w:t>
      </w:r>
      <w:bookmarkEnd w:id="35"/>
      <w:bookmarkEnd w:id="36"/>
    </w:p>
    <w:p w:rsidR="00EB44AC" w:rsidRDefault="00D96589">
      <w:pPr>
        <w:pStyle w:val="Retraitcorpsdetexte"/>
      </w:pPr>
      <w:r>
        <w:t xml:space="preserve">Comme la sécurité des données est primordiale de nos jours, c’est </w:t>
      </w:r>
      <w:r>
        <w:t>un projet nécessaire.</w:t>
      </w:r>
    </w:p>
    <w:p w:rsidR="00EB44AC" w:rsidRDefault="00D96589">
      <w:pPr>
        <w:pStyle w:val="Retraitcorpsdetexte"/>
      </w:pPr>
      <w:r>
        <w:t xml:space="preserve">J’ai bien aimé ce projet car il m’a permis de réaliser une application que je pourrais </w:t>
      </w:r>
      <w:proofErr w:type="gramStart"/>
      <w:r>
        <w:t>utilisé</w:t>
      </w:r>
      <w:proofErr w:type="gramEnd"/>
      <w:r>
        <w:t xml:space="preserve"> pour le restant de ma formation. </w:t>
      </w:r>
    </w:p>
    <w:p w:rsidR="00EB44AC" w:rsidRDefault="00D96589">
      <w:pPr>
        <w:pStyle w:val="Retraitcorpsdetexte"/>
      </w:pPr>
      <w:r>
        <w:t>Ce projet m’a également permis de perfectionner mes compétences en C#.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Si c’était à refaire: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</w:t>
      </w:r>
      <w:r>
        <w:t>’il faudrait garder ? Les plus et les moins ?</w:t>
      </w:r>
    </w:p>
    <w:p w:rsidR="00EB44AC" w:rsidRDefault="00D96589">
      <w:pPr>
        <w:pStyle w:val="Informations"/>
        <w:numPr>
          <w:ilvl w:val="6"/>
          <w:numId w:val="10"/>
        </w:numPr>
      </w:pPr>
      <w:r>
        <w:t>Qu’est-ce qu’il faudrait gérer, réaliser ou traiter différemment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Qu’est que ce projet m’a appris ?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Suite à donner, améliorations souhaitables, …</w:t>
      </w:r>
    </w:p>
    <w:p w:rsidR="00EB44AC" w:rsidRDefault="00D96589">
      <w:pPr>
        <w:pStyle w:val="Informations"/>
        <w:numPr>
          <w:ilvl w:val="5"/>
          <w:numId w:val="10"/>
        </w:numPr>
      </w:pPr>
      <w:r>
        <w:t>Remerciements, signature, etc.</w:t>
      </w:r>
    </w:p>
    <w:p w:rsidR="00EB44AC" w:rsidRDefault="00D96589">
      <w:pPr>
        <w:pStyle w:val="Titre1"/>
      </w:pPr>
      <w:bookmarkStart w:id="37" w:name="_Toc165969657"/>
      <w:bookmarkStart w:id="38" w:name="_Toc532179971"/>
      <w:bookmarkStart w:id="39" w:name="_Toc187215621"/>
      <w:r>
        <w:t>Divers</w:t>
      </w:r>
      <w:bookmarkEnd w:id="37"/>
      <w:bookmarkEnd w:id="38"/>
      <w:bookmarkEnd w:id="39"/>
    </w:p>
    <w:p w:rsidR="00EB44AC" w:rsidRDefault="00D96589">
      <w:pPr>
        <w:pStyle w:val="Titre2"/>
      </w:pPr>
      <w:bookmarkStart w:id="40" w:name="_Toc187215622"/>
      <w:r>
        <w:t>Bibliographie</w:t>
      </w:r>
      <w:bookmarkEnd w:id="40"/>
    </w:p>
    <w:p w:rsidR="00EB44AC" w:rsidRDefault="00D96589">
      <w:pPr>
        <w:pStyle w:val="Informations"/>
        <w:numPr>
          <w:ilvl w:val="5"/>
          <w:numId w:val="11"/>
        </w:numPr>
      </w:pPr>
      <w:r>
        <w:t xml:space="preserve">Références </w:t>
      </w:r>
      <w:r>
        <w:t>des livres, revues et publications utilisés durant le projet.</w:t>
      </w:r>
    </w:p>
    <w:p w:rsidR="00EB44AC" w:rsidRDefault="00D96589">
      <w:pPr>
        <w:pStyle w:val="Titre2"/>
      </w:pPr>
      <w:bookmarkStart w:id="41" w:name="_Toc187215623"/>
      <w:r>
        <w:t>Webographie</w:t>
      </w:r>
      <w:bookmarkEnd w:id="41"/>
    </w:p>
    <w:p w:rsidR="00EB44AC" w:rsidRDefault="00D96589">
      <w:pPr>
        <w:pStyle w:val="Informations"/>
        <w:numPr>
          <w:ilvl w:val="5"/>
          <w:numId w:val="11"/>
        </w:numPr>
      </w:pPr>
      <w:r>
        <w:t>Références des sites Internet consultés durant le projet.</w:t>
      </w:r>
    </w:p>
    <w:p w:rsidR="00EB44AC" w:rsidRDefault="00D96589">
      <w:pPr>
        <w:pStyle w:val="Titre1"/>
      </w:pPr>
      <w:bookmarkStart w:id="42" w:name="_Toc187215624"/>
      <w:r>
        <w:t>Annexes</w:t>
      </w:r>
      <w:bookmarkEnd w:id="42"/>
    </w:p>
    <w:p w:rsidR="00EB44AC" w:rsidRDefault="00D96589">
      <w:pPr>
        <w:pStyle w:val="Informations"/>
        <w:numPr>
          <w:ilvl w:val="5"/>
          <w:numId w:val="11"/>
        </w:numPr>
      </w:pPr>
      <w:r>
        <w:t>Listing du code source (partiel ou, plus rarement complet)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Guide(s) d’utilisation et/ou guide de l’administrateur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Etat ou « dump » de la configuration des équipements (routeur, switch, robot, etc.).</w:t>
      </w:r>
    </w:p>
    <w:p w:rsidR="00EB44AC" w:rsidRDefault="00D96589">
      <w:pPr>
        <w:pStyle w:val="Informations"/>
        <w:numPr>
          <w:ilvl w:val="5"/>
          <w:numId w:val="11"/>
        </w:numPr>
      </w:pPr>
      <w:r>
        <w:t>Extraits de catalogue, documentation de fabricant, etc.</w:t>
      </w:r>
    </w:p>
    <w:sectPr w:rsidR="00EB44AC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589" w:rsidRDefault="00D96589">
      <w:r>
        <w:separator/>
      </w:r>
    </w:p>
  </w:endnote>
  <w:endnote w:type="continuationSeparator" w:id="0">
    <w:p w:rsidR="00D96589" w:rsidRDefault="00D96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3433"/>
      <w:gridCol w:w="2610"/>
      <w:gridCol w:w="3027"/>
    </w:tblGrid>
    <w:tr w:rsidR="00EB44AC">
      <w:trPr>
        <w:trHeight w:hRule="exact" w:val="227"/>
        <w:jc w:val="center"/>
      </w:trPr>
      <w:tc>
        <w:tcPr>
          <w:tcW w:w="3433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ascii="Century Gothic" w:hAnsi="Century Gothic"/>
            </w:rPr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AUTHOR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  <w:p w:rsidR="00EB44AC" w:rsidRDefault="00EB44AC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10" w:type="dxa"/>
          <w:tcBorders>
            <w:left w:val="nil"/>
            <w:bottom w:val="nil"/>
            <w:right w:val="nil"/>
          </w:tcBorders>
          <w:vAlign w:val="center"/>
        </w:tcPr>
        <w:p w:rsidR="00EB44AC" w:rsidRDefault="00EB44AC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7" w:type="dxa"/>
          <w:tcBorders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\@"dd.MM.yyyy"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18.12.2024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LASTSAVEDBY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Alban Segalen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261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8851B6">
            <w:rPr>
              <w:rStyle w:val="Numrodepage"/>
              <w:rFonts w:cs="Arial"/>
              <w:noProof/>
              <w:szCs w:val="16"/>
            </w:rPr>
            <w:t>5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8851B6">
            <w:rPr>
              <w:rStyle w:val="Numrodepage"/>
              <w:rFonts w:cs="Arial"/>
              <w:noProof/>
              <w:szCs w:val="16"/>
            </w:rPr>
            <w:t>5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27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\@"dd.MM.yyyy\ HH:mm"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szCs w:val="16"/>
            </w:rPr>
            <w:t>04.09.2009 13:21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EB44AC">
      <w:trPr>
        <w:jc w:val="center"/>
      </w:trPr>
      <w:tc>
        <w:tcPr>
          <w:tcW w:w="343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REVNUM </w:instrText>
          </w:r>
          <w:r>
            <w:rPr>
              <w:rFonts w:cs="Arial"/>
              <w:szCs w:val="16"/>
            </w:rPr>
            <w:fldChar w:fldCharType="separate"/>
          </w:r>
          <w:r w:rsidR="008851B6">
            <w:rPr>
              <w:rFonts w:cs="Arial"/>
              <w:noProof/>
              <w:szCs w:val="16"/>
            </w:rPr>
            <w:t>13</w:t>
          </w:r>
          <w:r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\@"dd.MM.yyyy\ HH:mm" </w:instrText>
          </w:r>
          <w:r>
            <w:rPr>
              <w:rFonts w:cs="Arial"/>
              <w:szCs w:val="16"/>
            </w:rPr>
            <w:fldChar w:fldCharType="separate"/>
          </w:r>
          <w:r w:rsidR="008851B6">
            <w:rPr>
              <w:rFonts w:cs="Arial"/>
              <w:noProof/>
              <w:szCs w:val="16"/>
            </w:rPr>
            <w:t>06.01.2025 19:44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637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EB44AC" w:rsidRDefault="00D96589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t>R-SegalenAlban-Rapport.docx</w:t>
          </w:r>
          <w:r>
            <w:fldChar w:fldCharType="end"/>
          </w:r>
        </w:p>
      </w:tc>
    </w:tr>
  </w:tbl>
  <w:p w:rsidR="00EB44AC" w:rsidRDefault="00EB44AC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589" w:rsidRDefault="00D96589">
      <w:r>
        <w:separator/>
      </w:r>
    </w:p>
  </w:footnote>
  <w:footnote w:type="continuationSeparator" w:id="0">
    <w:p w:rsidR="00D96589" w:rsidRDefault="00D96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Layout w:type="fixed"/>
      <w:tblLook w:val="01E0" w:firstRow="1" w:lastRow="1" w:firstColumn="1" w:lastColumn="1" w:noHBand="0" w:noVBand="0"/>
    </w:tblPr>
    <w:tblGrid>
      <w:gridCol w:w="2401"/>
      <w:gridCol w:w="4400"/>
      <w:gridCol w:w="2269"/>
    </w:tblGrid>
    <w:tr w:rsidR="00EB44AC">
      <w:trPr>
        <w:trHeight w:val="536"/>
        <w:jc w:val="center"/>
      </w:trPr>
      <w:tc>
        <w:tcPr>
          <w:tcW w:w="2401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TML"/>
          </w:pPr>
          <w:r>
            <w:t>ETML</w:t>
          </w:r>
        </w:p>
      </w:tc>
      <w:tc>
        <w:tcPr>
          <w:tcW w:w="4400" w:type="dxa"/>
          <w:tcBorders>
            <w:top w:val="nil"/>
            <w:left w:val="nil"/>
            <w:right w:val="nil"/>
          </w:tcBorders>
          <w:vAlign w:val="center"/>
        </w:tcPr>
        <w:p w:rsidR="00EB44AC" w:rsidRDefault="00EB44AC">
          <w:pPr>
            <w:rPr>
              <w:rFonts w:ascii="Century Gothic" w:hAnsi="Century Gothic"/>
            </w:rPr>
          </w:pPr>
        </w:p>
      </w:tc>
      <w:tc>
        <w:tcPr>
          <w:tcW w:w="2269" w:type="dxa"/>
          <w:tcBorders>
            <w:top w:val="nil"/>
            <w:left w:val="nil"/>
            <w:right w:val="nil"/>
          </w:tcBorders>
          <w:vAlign w:val="center"/>
        </w:tcPr>
        <w:p w:rsidR="00EB44AC" w:rsidRDefault="00D96589">
          <w:pPr>
            <w:pStyle w:val="En-tte"/>
            <w:jc w:val="right"/>
            <w:rPr>
              <w:rFonts w:ascii="Century Gothic" w:hAnsi="Century Gothic"/>
            </w:rPr>
          </w:pPr>
          <w:r>
            <w:rPr>
              <w:noProof/>
            </w:rPr>
            <w:drawing>
              <wp:inline distT="0" distB="0" distL="0" distR="0">
                <wp:extent cx="1046480" cy="315595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6480" cy="315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B44AC" w:rsidRDefault="00EB44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6pt;height:6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4CF7EAD"/>
    <w:multiLevelType w:val="multilevel"/>
    <w:tmpl w:val="E82C6598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47431DF"/>
    <w:multiLevelType w:val="multilevel"/>
    <w:tmpl w:val="04FC84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58D47E3"/>
    <w:multiLevelType w:val="multilevel"/>
    <w:tmpl w:val="4CAA8C5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2A78736B"/>
    <w:multiLevelType w:val="multilevel"/>
    <w:tmpl w:val="2C8078E2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4" w15:restartNumberingAfterBreak="0">
    <w:nsid w:val="2B064B00"/>
    <w:multiLevelType w:val="multilevel"/>
    <w:tmpl w:val="19AE9090"/>
    <w:lvl w:ilvl="0">
      <w:start w:val="1"/>
      <w:numFmt w:val="bullet"/>
      <w:lvlText w:val=""/>
      <w:lvlJc w:val="left"/>
      <w:pPr>
        <w:tabs>
          <w:tab w:val="num" w:pos="0"/>
        </w:tabs>
        <w:ind w:left="1814" w:hanging="68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61" w:hanging="454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3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454FA6"/>
    <w:multiLevelType w:val="multilevel"/>
    <w:tmpl w:val="908E102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6" w15:restartNumberingAfterBreak="0">
    <w:nsid w:val="39693421"/>
    <w:multiLevelType w:val="multilevel"/>
    <w:tmpl w:val="0494E06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7" w15:restartNumberingAfterBreak="0">
    <w:nsid w:val="6EED3EF0"/>
    <w:multiLevelType w:val="multilevel"/>
    <w:tmpl w:val="9274E2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A2B204F"/>
    <w:multiLevelType w:val="multilevel"/>
    <w:tmpl w:val="80664234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abstractNum w:abstractNumId="9" w15:restartNumberingAfterBreak="0">
    <w:nsid w:val="7E8216A9"/>
    <w:multiLevelType w:val="multilevel"/>
    <w:tmpl w:val="F7FAF302"/>
    <w:lvl w:ilvl="0">
      <w:start w:val="1"/>
      <w:numFmt w:val="bullet"/>
      <w:pStyle w:val="Puce"/>
      <w:lvlText w:val="•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676B44"/>
    <w:multiLevelType w:val="multilevel"/>
    <w:tmpl w:val="DC729DAC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AC"/>
    <w:rsid w:val="008851B6"/>
    <w:rsid w:val="00D96589"/>
    <w:rsid w:val="00E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AF76099-A35D-4B35-AEE2-0F1540AD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  <w:qFormat/>
    <w:rsid w:val="005E6192"/>
  </w:style>
  <w:style w:type="character" w:customStyle="1" w:styleId="TM1Car">
    <w:name w:val="TM1 Car"/>
    <w:basedOn w:val="Policepardfaut"/>
    <w:link w:val="TM1"/>
    <w:qFormat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qFormat/>
    <w:rsid w:val="00B64C66"/>
    <w:rPr>
      <w:rFonts w:ascii="Tahoma" w:hAnsi="Tahoma" w:cs="Tahoma"/>
      <w:sz w:val="16"/>
      <w:szCs w:val="16"/>
      <w:lang w:val="fr-FR" w:eastAsia="fr-FR"/>
    </w:rPr>
  </w:style>
  <w:style w:type="character" w:customStyle="1" w:styleId="paragraphe2Car">
    <w:name w:val="paragraphe2 Car"/>
    <w:basedOn w:val="Policepardfaut"/>
    <w:link w:val="paragraphe2"/>
    <w:qFormat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character" w:customStyle="1" w:styleId="RetraitcorpsdetexteCar">
    <w:name w:val="Retrait corps de texte Car"/>
    <w:basedOn w:val="Policepardfaut"/>
    <w:link w:val="Retraitcorpsdetexte"/>
    <w:qFormat/>
    <w:rsid w:val="00AA4393"/>
  </w:style>
  <w:style w:type="character" w:customStyle="1" w:styleId="Retraitcorpsdetexte3Car">
    <w:name w:val="Retrait corps de texte 3 Car"/>
    <w:basedOn w:val="Policepardfaut"/>
    <w:link w:val="Retraitcorpsdetexte3"/>
    <w:qFormat/>
    <w:rsid w:val="00AA4393"/>
    <w:rPr>
      <w:szCs w:val="16"/>
    </w:rPr>
  </w:style>
  <w:style w:type="character" w:customStyle="1" w:styleId="TitreCar">
    <w:name w:val="Titre Car"/>
    <w:basedOn w:val="Policepardfaut"/>
    <w:link w:val="Titre"/>
    <w:qFormat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rpsdetexteCar">
    <w:name w:val="Corps de texte Car"/>
    <w:basedOn w:val="Policepardfaut"/>
    <w:link w:val="Corpsdetexte"/>
    <w:qFormat/>
    <w:rsid w:val="00AA4393"/>
  </w:style>
  <w:style w:type="character" w:customStyle="1" w:styleId="TitredenoteCar">
    <w:name w:val="Titre de note Car"/>
    <w:basedOn w:val="Policepardfaut"/>
    <w:link w:val="Titredenote"/>
    <w:qFormat/>
    <w:rsid w:val="00AA4393"/>
    <w:rPr>
      <w:rFonts w:asciiTheme="majorHAnsi" w:hAnsiTheme="majorHAnsi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paragraph" w:customStyle="1" w:styleId="Titrecentr">
    <w:name w:val="Titre centré"/>
    <w:basedOn w:val="Normal"/>
    <w:qFormat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qFormat/>
    <w:rsid w:val="009B6FDC"/>
    <w:pPr>
      <w:numPr>
        <w:numId w:val="2"/>
      </w:numPr>
      <w:spacing w:line="360" w:lineRule="auto"/>
    </w:pPr>
  </w:style>
  <w:style w:type="paragraph" w:customStyle="1" w:styleId="Retraitnormal1">
    <w:name w:val="Retrait normal1"/>
    <w:basedOn w:val="Normal"/>
    <w:qFormat/>
    <w:rsid w:val="00310160"/>
    <w:pPr>
      <w:numPr>
        <w:numId w:val="3"/>
      </w:numPr>
    </w:pPr>
  </w:style>
  <w:style w:type="paragraph" w:customStyle="1" w:styleId="Gras">
    <w:name w:val="Gras"/>
    <w:basedOn w:val="Normal"/>
    <w:qFormat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qFormat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qFormat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qFormat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qFormat/>
    <w:rsid w:val="00742484"/>
    <w:rPr>
      <w:sz w:val="16"/>
    </w:rPr>
  </w:style>
  <w:style w:type="paragraph" w:customStyle="1" w:styleId="TM1">
    <w:name w:val="TM1"/>
    <w:basedOn w:val="Normal"/>
    <w:link w:val="TM1Car"/>
    <w:semiHidden/>
    <w:qFormat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paragraph" w:styleId="Textedebulles">
    <w:name w:val="Balloon Text"/>
    <w:basedOn w:val="Normal"/>
    <w:link w:val="TextedebullesCar"/>
    <w:qFormat/>
    <w:rsid w:val="00B64C66"/>
    <w:rPr>
      <w:rFonts w:ascii="Tahoma" w:hAnsi="Tahoma" w:cs="Tahoma"/>
      <w:sz w:val="16"/>
      <w:szCs w:val="16"/>
    </w:rPr>
  </w:style>
  <w:style w:type="paragraph" w:customStyle="1" w:styleId="paragraphe1">
    <w:name w:val="paragraphe1"/>
    <w:basedOn w:val="Normal"/>
    <w:qFormat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qFormat/>
    <w:rsid w:val="00753A51"/>
    <w:pPr>
      <w:ind w:left="851"/>
      <w:jc w:val="both"/>
    </w:p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paragraph" w:styleId="Retraitcorpsdetexte3">
    <w:name w:val="Body Text Indent 3"/>
    <w:basedOn w:val="Corpsdetexte"/>
    <w:link w:val="Retraitcorpsdetexte3Car"/>
    <w:qFormat/>
    <w:rsid w:val="00AA4393"/>
    <w:pPr>
      <w:ind w:left="1814"/>
    </w:pPr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qFormat/>
    <w:rsid w:val="00AA4393"/>
    <w:rPr>
      <w:rFonts w:asciiTheme="majorHAnsi" w:hAnsiTheme="majorHAnsi"/>
    </w:r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vaud.sharepoint.com/sites/msteams_3cc8eb/Supports%20de%20cours/Forms/AllItems.aspx?id=%2Fsites%2Fmsteams_3cc8eb%2FSupports%20de%20cours%2FICT%2F114-CodificationChiffrement%2Fb-UnitesEnseignement%2FS-114-Compendio.pdf&amp;parent=%2Fsites%2Fmsteams_3cc8eb%2FSupports%20de%20cours%2FICT%2F114-CodificationChiffrement%2Fb-UnitesEnseignem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731AA-E74D-4C57-BBE2-807EA1B2A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1256</Words>
  <Characters>6912</Characters>
  <Application>Microsoft Office Word</Application>
  <DocSecurity>0</DocSecurity>
  <Lines>57</Lines>
  <Paragraphs>16</Paragraphs>
  <ScaleCrop>false</ScaleCrop>
  <Company>ETML</Company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Alban Segalen</dc:creator>
  <dc:description/>
  <cp:lastModifiedBy>Alban Segalen</cp:lastModifiedBy>
  <cp:revision>15</cp:revision>
  <cp:lastPrinted>2009-09-04T13:21:00Z</cp:lastPrinted>
  <dcterms:created xsi:type="dcterms:W3CDTF">2024-12-18T15:10:00Z</dcterms:created>
  <dcterms:modified xsi:type="dcterms:W3CDTF">2025-01-08T07:00:00Z</dcterms:modified>
  <dc:language>fr-CH</dc:language>
</cp:coreProperties>
</file>